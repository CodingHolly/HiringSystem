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A【项目立项与规划】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B【需求收集与分析】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C【方案提出与确定】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D【完成可行性分析报告】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E【网站系统架构设计】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F【前端界面设计】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G【数据库设计与建模】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H【后端系统架构设计】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I【前端主要代码编写】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J【后端主要代码编写】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K【前端界面开发】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L【后端系统开发】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M【系统集成与测试】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N【性能优化与测试】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O【安全性审查与加固】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P【文档编写与整理】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Q【维护与更新】</w:t>
      </w:r>
    </w:p>
    <w:p>
      <w:r>
        <w:drawing>
          <wp:inline distT="0" distB="0" distL="114300" distR="114300">
            <wp:extent cx="5266690" cy="2131060"/>
            <wp:effectExtent l="0" t="0" r="381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关键路径：A→C→D→E→F→I→K→M→O→P→Q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A【项目立项与规划】：李顺祺，薛然然，李欣雨，舒诚心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B【需求收集与分析】：李顺祺，李欣雨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C【方案提出与确定】：薛然然，舒诚心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D【完成可行性分析报告】：李顺祺，薛然然，李欣雨，舒诚心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E【网站系统架构设计】：李顺祺，薛然然，李欣雨，舒诚心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F【前端界面设计】：李顺祺，薛然然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G【数据库设计与建模】：舒诚心，李欣雨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H【后端系统架构设计】：李顺祺，舒诚心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I【前端代码编写】：李顺祺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J【后端代码编写】：李顺祺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K【前端界面开发】：薛然然，李欣雨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L【后端系统开发】：李顺祺，舒诚心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M【系统集成与测试】：李顺祺，薛然然，李欣雨，舒诚心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N【性能优化与测试】：薛然然，舒诚心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O【安全性审查与加固】：李顺祺，李欣雨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P【文档编写与整理】：李顺祺，薛然然，李欣雨，舒诚心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Q【维护与更新】：李顺祺，薛然然，李欣雨，舒诚心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书上练习题: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2.关键路径为A→B→D→I→J→L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3.关键路径为：A→B→C→E→F→I→K→</w:t>
      </w:r>
      <w:bookmarkStart w:id="0" w:name="_GoBack"/>
      <w:bookmarkEnd w:id="0"/>
      <w:r>
        <w:rPr>
          <w:rFonts w:hint="eastAsia"/>
          <w:lang w:val="en-US" w:eastAsia="zh-CN"/>
        </w:rPr>
        <w:t>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4ZjcxNWQ3Y2YzYTFkOGZhOTgxNzMxMzE1ZTVjZjAifQ=="/>
  </w:docVars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CEF46B1"/>
    <w:rsid w:val="2D1F32F4"/>
    <w:rsid w:val="323B4D81"/>
    <w:rsid w:val="34B70380"/>
    <w:rsid w:val="3AE174A3"/>
    <w:rsid w:val="43446334"/>
    <w:rsid w:val="44A84E71"/>
    <w:rsid w:val="477DCE1E"/>
    <w:rsid w:val="48467EFE"/>
    <w:rsid w:val="4EB83122"/>
    <w:rsid w:val="573E1E21"/>
    <w:rsid w:val="5B487E91"/>
    <w:rsid w:val="5CF9550F"/>
    <w:rsid w:val="5EFEBDE8"/>
    <w:rsid w:val="64EF09EB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66718F2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Lenovo</dc:creator>
  <cp:lastModifiedBy>YXL</cp:lastModifiedBy>
  <dcterms:modified xsi:type="dcterms:W3CDTF">2024-03-29T11:35:04Z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CA1B0569A09544358E1884161648DF10_12</vt:lpwstr>
  </property>
</Properties>
</file>